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6FF61CB" w14:textId="77777777" w:rsidTr="001E0877">
        <w:tc>
          <w:tcPr>
            <w:tcW w:w="7650" w:type="dxa"/>
          </w:tcPr>
          <w:p w14:paraId="1CD75EE6" w14:textId="77777777" w:rsidR="002B2D13" w:rsidRPr="00D60069" w:rsidRDefault="009E47A8">
            <w:pPr>
              <w:pStyle w:val="Title"/>
            </w:pPr>
            <w:sdt>
              <w:sdtPr>
                <w:id w:val="-1086378735"/>
                <w:placeholder>
                  <w:docPart w:val="6DE1E054B19349E7A520B77D6EB40E8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sdt>
            <w:sdtPr>
              <w:id w:val="2006626827"/>
              <w:placeholder>
                <w:docPart w:val="258191253545405B89DF24E97ECD451A"/>
              </w:placeholder>
              <w:temporary/>
              <w:showingPlcHdr/>
              <w15:appearance w15:val="hidden"/>
            </w:sdtPr>
            <w:sdtEndPr/>
            <w:sdtContent>
              <w:p w14:paraId="0D605754" w14:textId="77777777" w:rsidR="00D62E01" w:rsidRPr="00D60069" w:rsidRDefault="00D62E01">
                <w:pPr>
                  <w:pStyle w:val="Heading3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B7975904E5B743819563D18165B65FE6"/>
              </w:placeholder>
              <w:temporary/>
              <w:showingPlcHdr/>
              <w15:appearance w15:val="hidden"/>
            </w:sdtPr>
            <w:sdtEndPr/>
            <w:sdtContent>
              <w:p w14:paraId="4402E6B7" w14:textId="77777777"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8F3FBB5382094E9C8DAA98D2C7F5B20A"/>
              </w:placeholder>
              <w:temporary/>
              <w:showingPlcHdr/>
              <w15:appearance w15:val="hidden"/>
            </w:sdtPr>
            <w:sdtEndPr/>
            <w:sdtContent>
              <w:p w14:paraId="3E59D2F9" w14:textId="77777777"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3E3FE179" w14:textId="77777777" w:rsidTr="00E048B4">
        <w:sdt>
          <w:sdtPr>
            <w:id w:val="834805806"/>
            <w:placeholder>
              <w:docPart w:val="D44D314CF3AD4EC3B7CD66C416B75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5E575939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5806CD8D" w14:textId="24B0EA7D" w:rsidR="002B2D13" w:rsidRPr="00D60069" w:rsidRDefault="00FF7AB9" w:rsidP="00D60069">
            <w:pPr>
              <w:spacing w:after="80"/>
            </w:pPr>
            <w:r>
              <w:t>Fenil Rana</w:t>
            </w:r>
          </w:p>
        </w:tc>
        <w:tc>
          <w:tcPr>
            <w:tcW w:w="1779" w:type="dxa"/>
            <w:tcMar>
              <w:top w:w="144" w:type="dxa"/>
            </w:tcMar>
          </w:tcPr>
          <w:p w14:paraId="18087F01" w14:textId="77777777" w:rsidR="002B2D13" w:rsidRPr="00D60069" w:rsidRDefault="009E47A8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93225AAB8FF94E4987360A0279FBBE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18FD089B" w14:textId="30A63E28" w:rsidR="002B2D13" w:rsidRPr="00D60069" w:rsidRDefault="00805B95" w:rsidP="00D60069">
            <w:pPr>
              <w:spacing w:after="80"/>
            </w:pPr>
            <w:r>
              <w:t>Working on Power point</w:t>
            </w:r>
          </w:p>
        </w:tc>
      </w:tr>
      <w:tr w:rsidR="002B2D13" w:rsidRPr="00D60069" w14:paraId="5563417E" w14:textId="77777777" w:rsidTr="00E048B4">
        <w:sdt>
          <w:sdtPr>
            <w:id w:val="-906145096"/>
            <w:placeholder>
              <w:docPart w:val="C2B7E41601FB442EB0BDD89AF68A6C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3B9BD85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77A853A1" w14:textId="10F2AC9B" w:rsidR="002B2D13" w:rsidRPr="00D60069" w:rsidRDefault="00FF7AB9" w:rsidP="00D60069">
            <w:pPr>
              <w:spacing w:after="80"/>
            </w:pPr>
            <w:r>
              <w:t>Esteban Martinez</w:t>
            </w:r>
          </w:p>
        </w:tc>
        <w:tc>
          <w:tcPr>
            <w:tcW w:w="1779" w:type="dxa"/>
          </w:tcPr>
          <w:p w14:paraId="0F9D5029" w14:textId="77777777" w:rsidR="002B2D13" w:rsidRPr="00D60069" w:rsidRDefault="009E47A8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46F56536852447598C6524A6EBF2B1A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2118F45C" w14:textId="576DBACB" w:rsidR="002B2D13" w:rsidRPr="00D60069" w:rsidRDefault="00FF7AB9" w:rsidP="00D60069">
            <w:pPr>
              <w:spacing w:after="80"/>
            </w:pPr>
            <w:r>
              <w:t>Robert Hall</w:t>
            </w:r>
          </w:p>
        </w:tc>
      </w:tr>
      <w:tr w:rsidR="002B2D13" w:rsidRPr="00D60069" w14:paraId="7E64E22E" w14:textId="77777777" w:rsidTr="00E048B4">
        <w:tc>
          <w:tcPr>
            <w:tcW w:w="1946" w:type="dxa"/>
          </w:tcPr>
          <w:p w14:paraId="5BD450F8" w14:textId="77777777" w:rsidR="002B2D13" w:rsidRPr="00D60069" w:rsidRDefault="009E47A8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687977881427492CA5172099E83F4B6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7B331DE5" w14:textId="7A950C00" w:rsidR="002B2D13" w:rsidRPr="00D60069" w:rsidRDefault="00FF7AB9" w:rsidP="00D60069">
            <w:pPr>
              <w:spacing w:after="80"/>
            </w:pPr>
            <w:r>
              <w:t>William Kaminski</w:t>
            </w:r>
          </w:p>
        </w:tc>
        <w:tc>
          <w:tcPr>
            <w:tcW w:w="1779" w:type="dxa"/>
          </w:tcPr>
          <w:p w14:paraId="730ED84B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1B8CAA10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EE7E683" w14:textId="77777777" w:rsidTr="00E048B4">
        <w:tc>
          <w:tcPr>
            <w:tcW w:w="1980" w:type="dxa"/>
            <w:tcMar>
              <w:top w:w="144" w:type="dxa"/>
            </w:tcMar>
          </w:tcPr>
          <w:p w14:paraId="7F45EBA7" w14:textId="77777777" w:rsidR="002B2D13" w:rsidRPr="00D60069" w:rsidRDefault="009E47A8">
            <w:pPr>
              <w:pStyle w:val="Heading2"/>
            </w:pPr>
            <w:sdt>
              <w:sdtPr>
                <w:id w:val="1643469904"/>
                <w:placeholder>
                  <w:docPart w:val="4C5514DF94D94746B1027E8A191494D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86E6A11" w14:textId="2B26B744" w:rsidR="002B2D13" w:rsidRPr="00D60069" w:rsidRDefault="00FF7AB9" w:rsidP="00D62E01">
            <w:r>
              <w:t>Fenil Rana, Esteban Martinez, William Kaminski, Robert Hall</w:t>
            </w:r>
          </w:p>
        </w:tc>
      </w:tr>
    </w:tbl>
    <w:p w14:paraId="2D227516" w14:textId="40FB2C73" w:rsidR="002B2D13" w:rsidRPr="00D60069" w:rsidRDefault="00FF7AB9">
      <w:pPr>
        <w:pStyle w:val="Heading1"/>
      </w:pPr>
      <w:r>
        <w:t xml:space="preserve">04/22 Meeting Minutes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4EF86A3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DF29B4B" w14:textId="77777777" w:rsidR="002B2D13" w:rsidRPr="00D60069" w:rsidRDefault="009E47A8">
            <w:pPr>
              <w:pStyle w:val="Heading2"/>
            </w:pPr>
            <w:sdt>
              <w:sdtPr>
                <w:id w:val="90904773"/>
                <w:placeholder>
                  <w:docPart w:val="E3487DB8B5C747CCBFC2F2C4D5A29CF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F3C5EF7" w14:textId="0240CAB9" w:rsidR="002B2D13" w:rsidRPr="00D60069" w:rsidRDefault="00074667">
            <w:r>
              <w:t xml:space="preserve">Making changes on power point presentation </w:t>
            </w:r>
          </w:p>
        </w:tc>
        <w:tc>
          <w:tcPr>
            <w:tcW w:w="1324" w:type="dxa"/>
          </w:tcPr>
          <w:p w14:paraId="4A1417F3" w14:textId="77777777" w:rsidR="002B2D13" w:rsidRPr="00D60069" w:rsidRDefault="009E47A8">
            <w:pPr>
              <w:pStyle w:val="Heading2"/>
            </w:pPr>
            <w:sdt>
              <w:sdtPr>
                <w:id w:val="1737199064"/>
                <w:placeholder>
                  <w:docPart w:val="0353F694044F4CF7B952DEDFD337703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FE7A69B" w14:textId="277961BA" w:rsidR="002B2D13" w:rsidRPr="00D60069" w:rsidRDefault="00074667">
            <w:r>
              <w:t>Fenil Rana</w:t>
            </w:r>
          </w:p>
        </w:tc>
      </w:tr>
    </w:tbl>
    <w:p w14:paraId="240CFEA6" w14:textId="77777777" w:rsidR="002B2D13" w:rsidRPr="00D60069" w:rsidRDefault="009E47A8">
      <w:pPr>
        <w:pStyle w:val="Heading4"/>
      </w:pPr>
      <w:sdt>
        <w:sdtPr>
          <w:id w:val="-391195506"/>
          <w:placeholder>
            <w:docPart w:val="27ADAF2C9DED4AB8938B8A6BDC36A6DD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2191DB48" w14:textId="26AAFA73" w:rsidR="002B2D13" w:rsidRPr="00D60069" w:rsidRDefault="00074667">
      <w:r>
        <w:t xml:space="preserve">We discussed about how to make more attractive slides and which slides needs to be </w:t>
      </w:r>
      <w:r w:rsidR="00805B95">
        <w:t xml:space="preserve">fix. </w:t>
      </w:r>
    </w:p>
    <w:p w14:paraId="73961CBD" w14:textId="77777777" w:rsidR="002B2D13" w:rsidRPr="00D60069" w:rsidRDefault="009E47A8">
      <w:pPr>
        <w:pStyle w:val="Heading4"/>
      </w:pPr>
      <w:sdt>
        <w:sdtPr>
          <w:id w:val="1574465788"/>
          <w:placeholder>
            <w:docPart w:val="7FFE5DCE4F214A24829AFB952E71DAA3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B5FF9B73A389442E836112DA91BFBAEA"/>
        </w:placeholder>
        <w:temporary/>
        <w:showingPlcHdr/>
        <w15:appearance w15:val="hidden"/>
      </w:sdtPr>
      <w:sdtEndPr/>
      <w:sdtContent>
        <w:p w14:paraId="60D978B7" w14:textId="77777777"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19D72012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1F900A4" w14:textId="77777777" w:rsidR="002B2D13" w:rsidRPr="00D60069" w:rsidRDefault="009E47A8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024DF074F4554568BCDF1873B046DE5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89A463B" w14:textId="77777777" w:rsidR="002B2D13" w:rsidRPr="00D60069" w:rsidRDefault="009E47A8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F20431ACBAC2438FBF39EC46098478B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7185172D" w14:textId="77777777" w:rsidR="002B2D13" w:rsidRPr="00D60069" w:rsidRDefault="009E47A8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12EEC6C8478D49229A11600B143D96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3B9F7710" w14:textId="77777777" w:rsidTr="00D60069">
        <w:tc>
          <w:tcPr>
            <w:tcW w:w="5310" w:type="dxa"/>
          </w:tcPr>
          <w:p w14:paraId="6CF61CCA" w14:textId="77777777" w:rsidR="002B2D13" w:rsidRPr="00D60069" w:rsidRDefault="009E47A8" w:rsidP="00D60069">
            <w:pPr>
              <w:pStyle w:val="ListBullet"/>
              <w:spacing w:after="80"/>
            </w:pPr>
            <w:sdt>
              <w:sdtPr>
                <w:id w:val="1506475385"/>
                <w:placeholder>
                  <w:docPart w:val="BF9BC0B2FC3B49928D8FC033CC73B1F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38BB71D0" w14:textId="77777777" w:rsidR="002B2D13" w:rsidRPr="00D60069" w:rsidRDefault="009E47A8" w:rsidP="00D60069">
            <w:pPr>
              <w:spacing w:after="80"/>
            </w:pPr>
            <w:sdt>
              <w:sdtPr>
                <w:id w:val="353314519"/>
                <w:placeholder>
                  <w:docPart w:val="550CDB217C6841AEB8819360ED4320C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0A09F8EE" w14:textId="77777777" w:rsidR="002B2D13" w:rsidRPr="00D60069" w:rsidRDefault="009E47A8" w:rsidP="00D60069">
            <w:pPr>
              <w:spacing w:after="80"/>
            </w:pPr>
            <w:sdt>
              <w:sdtPr>
                <w:id w:val="1757855488"/>
                <w:placeholder>
                  <w:docPart w:val="DF1C2763EA5448DBA5A3E8AC3EF0B0F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deadline here</w:t>
                </w:r>
              </w:sdtContent>
            </w:sdt>
          </w:p>
        </w:tc>
      </w:tr>
      <w:tr w:rsidR="002B2D13" w:rsidRPr="00D60069" w14:paraId="0F63C62C" w14:textId="77777777" w:rsidTr="00D60069">
        <w:tc>
          <w:tcPr>
            <w:tcW w:w="5310" w:type="dxa"/>
          </w:tcPr>
          <w:p w14:paraId="6FA767EB" w14:textId="77777777" w:rsidR="002B2D13" w:rsidRPr="00D60069" w:rsidRDefault="009E47A8" w:rsidP="00D60069">
            <w:pPr>
              <w:pStyle w:val="ListBullet"/>
              <w:spacing w:after="80"/>
            </w:pPr>
            <w:sdt>
              <w:sdtPr>
                <w:id w:val="-924879657"/>
                <w:placeholder>
                  <w:docPart w:val="CD0F881E7BD040A993E6B6323CB968C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44A8AAD" w14:textId="77777777" w:rsidR="002B2D13" w:rsidRPr="00D60069" w:rsidRDefault="009E47A8" w:rsidP="00D60069">
            <w:pPr>
              <w:spacing w:after="80"/>
            </w:pPr>
            <w:sdt>
              <w:sdtPr>
                <w:id w:val="-483474240"/>
                <w:placeholder>
                  <w:docPart w:val="F6638C20860D4A9BB0FFEE9709D0614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AB6BC54" w14:textId="77777777" w:rsidR="002B2D13" w:rsidRPr="00D60069" w:rsidRDefault="009E47A8" w:rsidP="00D60069">
            <w:pPr>
              <w:spacing w:after="80"/>
            </w:pPr>
            <w:sdt>
              <w:sdtPr>
                <w:id w:val="-874463000"/>
                <w:placeholder>
                  <w:docPart w:val="35360D3B9CD1457F92ED1405D7CE81D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deadline here</w:t>
                </w:r>
              </w:sdtContent>
            </w:sdt>
          </w:p>
        </w:tc>
      </w:tr>
      <w:tr w:rsidR="002B2D13" w:rsidRPr="00D60069" w14:paraId="76B7FE54" w14:textId="77777777" w:rsidTr="00D60069">
        <w:tc>
          <w:tcPr>
            <w:tcW w:w="5310" w:type="dxa"/>
            <w:tcMar>
              <w:bottom w:w="288" w:type="dxa"/>
            </w:tcMar>
          </w:tcPr>
          <w:p w14:paraId="01B64FCB" w14:textId="77777777" w:rsidR="002B2D13" w:rsidRPr="00D60069" w:rsidRDefault="009E47A8" w:rsidP="00D60069">
            <w:pPr>
              <w:pStyle w:val="ListBullet"/>
              <w:spacing w:after="80"/>
            </w:pPr>
            <w:sdt>
              <w:sdtPr>
                <w:id w:val="-1371140849"/>
                <w:placeholder>
                  <w:docPart w:val="AA465C19A5A54B10BC362633540C14D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4A1FCF00" w14:textId="77777777" w:rsidR="002B2D13" w:rsidRPr="00D60069" w:rsidRDefault="009E47A8" w:rsidP="00D60069">
            <w:pPr>
              <w:spacing w:after="80"/>
            </w:pPr>
            <w:sdt>
              <w:sdtPr>
                <w:id w:val="-290829446"/>
                <w:placeholder>
                  <w:docPart w:val="0D02347E40BE4A64A1287757CA4EEF7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550BF1" w14:textId="77777777" w:rsidR="002B2D13" w:rsidRPr="00D60069" w:rsidRDefault="009E47A8" w:rsidP="00D60069">
            <w:pPr>
              <w:spacing w:after="80"/>
            </w:pPr>
            <w:sdt>
              <w:sdtPr>
                <w:id w:val="-1354030449"/>
                <w:placeholder>
                  <w:docPart w:val="9C0B2113FD074F3FB0CD32D41561B61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4EC33AB" w14:textId="77777777" w:rsidTr="00D62E01">
        <w:tc>
          <w:tcPr>
            <w:tcW w:w="1620" w:type="dxa"/>
          </w:tcPr>
          <w:bookmarkEnd w:id="1"/>
          <w:p w14:paraId="0BA4DE4C" w14:textId="77777777" w:rsidR="00D62E01" w:rsidRPr="00D60069" w:rsidRDefault="009E47A8" w:rsidP="006344A8">
            <w:pPr>
              <w:pStyle w:val="Heading2"/>
            </w:pPr>
            <w:sdt>
              <w:sdtPr>
                <w:id w:val="113951409"/>
                <w:placeholder>
                  <w:docPart w:val="AEC79DC0B30D4779A52264B37F70EB5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EF0ADCD" w14:textId="77777777" w:rsidR="00D62E01" w:rsidRPr="00D60069" w:rsidRDefault="009E47A8" w:rsidP="006344A8">
            <w:sdt>
              <w:sdtPr>
                <w:id w:val="1690950308"/>
                <w:placeholder>
                  <w:docPart w:val="0F51E85430D84A049A7C9DE45D47CB9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248610D" w14:textId="77777777" w:rsidR="00D62E01" w:rsidRPr="00D60069" w:rsidRDefault="009E47A8" w:rsidP="006344A8">
            <w:pPr>
              <w:pStyle w:val="Heading2"/>
            </w:pPr>
            <w:sdt>
              <w:sdtPr>
                <w:id w:val="1072624145"/>
                <w:placeholder>
                  <w:docPart w:val="27B31D2B09664F08A56245191471007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DBFDF74" w14:textId="77777777" w:rsidR="00D62E01" w:rsidRPr="00D60069" w:rsidRDefault="009E47A8" w:rsidP="006344A8">
            <w:sdt>
              <w:sdtPr>
                <w:id w:val="-572357552"/>
                <w:placeholder>
                  <w:docPart w:val="D84B62B9374149FBB56787A5142BFDF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6486FF62" w14:textId="77777777" w:rsidR="00D62E01" w:rsidRPr="00D60069" w:rsidRDefault="009E47A8" w:rsidP="00D62E01">
      <w:pPr>
        <w:pStyle w:val="Heading4"/>
      </w:pPr>
      <w:sdt>
        <w:sdtPr>
          <w:id w:val="1495455185"/>
          <w:placeholder>
            <w:docPart w:val="F254779074034AB28BC1C55D9E46F0B6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FED82673C7674A26BF70105B8E43A5F3"/>
        </w:placeholder>
        <w:temporary/>
        <w:showingPlcHdr/>
        <w15:appearance w15:val="hidden"/>
      </w:sdtPr>
      <w:sdtEndPr/>
      <w:sdtContent>
        <w:p w14:paraId="2A0051C2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694D3C51" w14:textId="77777777" w:rsidR="00D62E01" w:rsidRPr="00D60069" w:rsidRDefault="009E47A8" w:rsidP="00D62E01">
      <w:pPr>
        <w:pStyle w:val="Heading4"/>
      </w:pPr>
      <w:sdt>
        <w:sdtPr>
          <w:id w:val="-1295436725"/>
          <w:placeholder>
            <w:docPart w:val="717751957EBE46A69D0273E91EC4FA2A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EF0DF2B949A244409DEEE37F6F2FDA8B"/>
        </w:placeholder>
        <w:temporary/>
        <w:showingPlcHdr/>
        <w15:appearance w15:val="hidden"/>
      </w:sdtPr>
      <w:sdtEndPr/>
      <w:sdtContent>
        <w:p w14:paraId="530FDC25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7B05FC32" w14:textId="77777777" w:rsidTr="001E0877">
        <w:trPr>
          <w:tblHeader/>
        </w:trPr>
        <w:tc>
          <w:tcPr>
            <w:tcW w:w="5310" w:type="dxa"/>
            <w:vAlign w:val="bottom"/>
          </w:tcPr>
          <w:p w14:paraId="227D66C9" w14:textId="77777777" w:rsidR="00D60069" w:rsidRPr="00D60069" w:rsidRDefault="009E47A8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A917EE6B134B4071AB164CBB234B0FE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3FDD03B6" w14:textId="77777777" w:rsidR="00D60069" w:rsidRPr="00D60069" w:rsidRDefault="009E47A8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D60CFBD1A74149649EAAB6DB2E51F81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CE43D07" w14:textId="77777777" w:rsidR="00D60069" w:rsidRPr="00D60069" w:rsidRDefault="009E47A8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87C109F1D89B4F98A28AFBE248AB9DE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096CC107" w14:textId="77777777" w:rsidTr="00284200">
        <w:tc>
          <w:tcPr>
            <w:tcW w:w="5310" w:type="dxa"/>
          </w:tcPr>
          <w:p w14:paraId="2FA91562" w14:textId="77777777" w:rsidR="00D60069" w:rsidRPr="00D60069" w:rsidRDefault="009E47A8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FC81418EB45E452AB1FAAC7E468CB6F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4A616F7" w14:textId="77777777" w:rsidR="00D60069" w:rsidRPr="00D60069" w:rsidRDefault="009E47A8" w:rsidP="00284200">
            <w:pPr>
              <w:spacing w:after="80"/>
            </w:pPr>
            <w:sdt>
              <w:sdtPr>
                <w:id w:val="-2021450857"/>
                <w:placeholder>
                  <w:docPart w:val="389E16937D034105A63135D8323CB97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2CBA458" w14:textId="77777777" w:rsidR="00D60069" w:rsidRPr="00D60069" w:rsidRDefault="009E47A8" w:rsidP="00284200">
            <w:pPr>
              <w:spacing w:after="80"/>
            </w:pPr>
            <w:sdt>
              <w:sdtPr>
                <w:id w:val="-1362511276"/>
                <w:placeholder>
                  <w:docPart w:val="7C350E0BBE8647B8A39FA09B7D2E4E7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3D772553" w14:textId="77777777" w:rsidTr="00284200">
        <w:tc>
          <w:tcPr>
            <w:tcW w:w="5310" w:type="dxa"/>
          </w:tcPr>
          <w:p w14:paraId="2C35E32A" w14:textId="77777777" w:rsidR="00D60069" w:rsidRPr="00D60069" w:rsidRDefault="009E47A8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62DBCE9F586449A79AAB20C85872B8B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A588FE3" w14:textId="77777777" w:rsidR="00D60069" w:rsidRPr="00D60069" w:rsidRDefault="009E47A8" w:rsidP="00284200">
            <w:pPr>
              <w:spacing w:after="80"/>
            </w:pPr>
            <w:sdt>
              <w:sdtPr>
                <w:id w:val="-1826508862"/>
                <w:placeholder>
                  <w:docPart w:val="57A9ABE9A05E4E9FB11F8CE84021E05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94B1D6" w14:textId="77777777" w:rsidR="00D60069" w:rsidRPr="00D60069" w:rsidRDefault="009E47A8" w:rsidP="00284200">
            <w:pPr>
              <w:spacing w:after="80"/>
            </w:pPr>
            <w:sdt>
              <w:sdtPr>
                <w:id w:val="-22934574"/>
                <w:placeholder>
                  <w:docPart w:val="1EDF2E612F7F4CD098710D982FC0266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74153D82" w14:textId="77777777" w:rsidTr="00284200">
        <w:tc>
          <w:tcPr>
            <w:tcW w:w="5310" w:type="dxa"/>
            <w:tcMar>
              <w:bottom w:w="288" w:type="dxa"/>
            </w:tcMar>
          </w:tcPr>
          <w:p w14:paraId="1EDFBF0A" w14:textId="77777777" w:rsidR="00D60069" w:rsidRPr="00D60069" w:rsidRDefault="009E47A8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79C3AA5AC904411A87A029E2EC3DB04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08B0ACF7" w14:textId="77777777" w:rsidR="00D60069" w:rsidRPr="00D60069" w:rsidRDefault="009E47A8" w:rsidP="00284200">
            <w:pPr>
              <w:spacing w:after="80"/>
            </w:pPr>
            <w:sdt>
              <w:sdtPr>
                <w:id w:val="1425691745"/>
                <w:placeholder>
                  <w:docPart w:val="E571C1B7A9BD4759B620BA060415CF5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7CE83A65" w14:textId="77777777" w:rsidR="00D60069" w:rsidRPr="00D60069" w:rsidRDefault="009E47A8" w:rsidP="00284200">
            <w:pPr>
              <w:spacing w:after="80"/>
            </w:pPr>
            <w:sdt>
              <w:sdtPr>
                <w:id w:val="1592043662"/>
                <w:placeholder>
                  <w:docPart w:val="83C56C7BF0FB44848F270C847D3938F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5409016" w14:textId="77777777" w:rsidTr="006344A8">
        <w:tc>
          <w:tcPr>
            <w:tcW w:w="1620" w:type="dxa"/>
          </w:tcPr>
          <w:p w14:paraId="6DE59823" w14:textId="77777777" w:rsidR="00D62E01" w:rsidRPr="00D60069" w:rsidRDefault="009E47A8" w:rsidP="006344A8">
            <w:pPr>
              <w:pStyle w:val="Heading2"/>
            </w:pPr>
            <w:sdt>
              <w:sdtPr>
                <w:id w:val="885458630"/>
                <w:placeholder>
                  <w:docPart w:val="284CCB1FFEB54594A3745484FE2CE30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C0A76EB" w14:textId="77777777" w:rsidR="00D62E01" w:rsidRPr="00D60069" w:rsidRDefault="009E47A8" w:rsidP="006344A8">
            <w:sdt>
              <w:sdtPr>
                <w:id w:val="377673507"/>
                <w:placeholder>
                  <w:docPart w:val="AACE251E271C43019641B8A52E326CA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5880E71E" w14:textId="77777777" w:rsidR="00D62E01" w:rsidRPr="00D60069" w:rsidRDefault="009E47A8" w:rsidP="006344A8">
            <w:pPr>
              <w:pStyle w:val="Heading2"/>
            </w:pPr>
            <w:sdt>
              <w:sdtPr>
                <w:id w:val="-765931208"/>
                <w:placeholder>
                  <w:docPart w:val="D7F1C5E8B27641C888BC8A8E862ACA0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42F4A41" w14:textId="1736F888" w:rsidR="00D62E01" w:rsidRPr="00D60069" w:rsidRDefault="00074667" w:rsidP="006344A8">
            <w:r>
              <w:t>William Kaminski</w:t>
            </w:r>
          </w:p>
        </w:tc>
      </w:tr>
    </w:tbl>
    <w:p w14:paraId="18E441C2" w14:textId="77777777" w:rsidR="00D62E01" w:rsidRPr="00D60069" w:rsidRDefault="009E47A8" w:rsidP="00D62E01">
      <w:pPr>
        <w:pStyle w:val="Heading4"/>
      </w:pPr>
      <w:sdt>
        <w:sdtPr>
          <w:id w:val="-98801915"/>
          <w:placeholder>
            <w:docPart w:val="57148B5631AA48939C686A2753B2A30C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0408D7F1B9A9441C98D7771A0157B87F"/>
        </w:placeholder>
        <w:temporary/>
        <w:showingPlcHdr/>
        <w15:appearance w15:val="hidden"/>
      </w:sdtPr>
      <w:sdtEndPr/>
      <w:sdtContent>
        <w:p w14:paraId="07BB77F0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3DF4D81A" w14:textId="77777777" w:rsidR="00D62E01" w:rsidRPr="00D60069" w:rsidRDefault="009E47A8" w:rsidP="00D62E01">
      <w:pPr>
        <w:pStyle w:val="Heading4"/>
      </w:pPr>
      <w:sdt>
        <w:sdtPr>
          <w:id w:val="-1388485399"/>
          <w:placeholder>
            <w:docPart w:val="377655EF430840F08E8EFE1D6C5538DE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789DC25B8CE7415BA33F2C220621D64F"/>
        </w:placeholder>
        <w:temporary/>
        <w:showingPlcHdr/>
        <w15:appearance w15:val="hidden"/>
      </w:sdtPr>
      <w:sdtEndPr/>
      <w:sdtContent>
        <w:p w14:paraId="751333D6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24FEFD32" w14:textId="77777777" w:rsidTr="001E0877">
        <w:trPr>
          <w:tblHeader/>
        </w:trPr>
        <w:tc>
          <w:tcPr>
            <w:tcW w:w="5310" w:type="dxa"/>
            <w:vAlign w:val="bottom"/>
          </w:tcPr>
          <w:p w14:paraId="7CB88323" w14:textId="063452EA" w:rsidR="00D60069" w:rsidRPr="00D60069" w:rsidRDefault="009E47A8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A613F6EA9D9C492CAEAACC71601DA2C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4D8BD338" w14:textId="77777777" w:rsidR="00D60069" w:rsidRPr="00D60069" w:rsidRDefault="009E47A8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CDE443279C074BF0A26FF4216F830D6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832EEC7" w14:textId="77777777" w:rsidR="00D60069" w:rsidRPr="00D60069" w:rsidRDefault="009E47A8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F75400E367514372800BBF6D3438703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CDC198B" w14:textId="77777777" w:rsidTr="00284200">
        <w:tc>
          <w:tcPr>
            <w:tcW w:w="5310" w:type="dxa"/>
          </w:tcPr>
          <w:p w14:paraId="654423C7" w14:textId="77777777" w:rsidR="00D60069" w:rsidRPr="00D60069" w:rsidRDefault="009E47A8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36FEDDED8DBF4836BB6B28A3F9BE014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21D877A" w14:textId="77777777" w:rsidR="00D60069" w:rsidRPr="00D60069" w:rsidRDefault="009E47A8" w:rsidP="00284200">
            <w:pPr>
              <w:spacing w:after="80"/>
            </w:pPr>
            <w:sdt>
              <w:sdtPr>
                <w:id w:val="1109015127"/>
                <w:placeholder>
                  <w:docPart w:val="CD8F6C24D7A647268AC6CD92E5A4CEC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41E3024D" w14:textId="77777777" w:rsidR="00D60069" w:rsidRPr="00D60069" w:rsidRDefault="009E47A8" w:rsidP="00284200">
            <w:pPr>
              <w:spacing w:after="80"/>
            </w:pPr>
            <w:sdt>
              <w:sdtPr>
                <w:id w:val="1780834151"/>
                <w:placeholder>
                  <w:docPart w:val="945D35CDFD0144CE9D9DF41FFADFA0D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46B37013" w14:textId="210DC243" w:rsidR="002B2D13" w:rsidRPr="00D60069" w:rsidRDefault="002B2D13" w:rsidP="00805B95">
      <w:pPr>
        <w:pStyle w:val="Heading1"/>
        <w:jc w:val="left"/>
      </w:pP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9DF8" w14:textId="77777777" w:rsidR="009E47A8" w:rsidRDefault="009E47A8">
      <w:pPr>
        <w:spacing w:before="0" w:after="0"/>
      </w:pPr>
      <w:r>
        <w:separator/>
      </w:r>
    </w:p>
  </w:endnote>
  <w:endnote w:type="continuationSeparator" w:id="0">
    <w:p w14:paraId="4CC74513" w14:textId="77777777" w:rsidR="009E47A8" w:rsidRDefault="009E47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0401F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9474" w14:textId="77777777" w:rsidR="009E47A8" w:rsidRDefault="009E47A8">
      <w:pPr>
        <w:spacing w:before="0" w:after="0"/>
      </w:pPr>
      <w:r>
        <w:separator/>
      </w:r>
    </w:p>
  </w:footnote>
  <w:footnote w:type="continuationSeparator" w:id="0">
    <w:p w14:paraId="213F3400" w14:textId="77777777" w:rsidR="009E47A8" w:rsidRDefault="009E47A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1894436">
    <w:abstractNumId w:val="2"/>
  </w:num>
  <w:num w:numId="2" w16cid:durableId="2143572930">
    <w:abstractNumId w:val="3"/>
  </w:num>
  <w:num w:numId="3" w16cid:durableId="342317209">
    <w:abstractNumId w:val="1"/>
  </w:num>
  <w:num w:numId="4" w16cid:durableId="2027366934">
    <w:abstractNumId w:val="0"/>
  </w:num>
  <w:num w:numId="5" w16cid:durableId="1662077371">
    <w:abstractNumId w:val="1"/>
    <w:lvlOverride w:ilvl="0">
      <w:startOverride w:val="1"/>
    </w:lvlOverride>
  </w:num>
  <w:num w:numId="6" w16cid:durableId="71554616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B9"/>
    <w:rsid w:val="00074667"/>
    <w:rsid w:val="001E0877"/>
    <w:rsid w:val="002B2D13"/>
    <w:rsid w:val="0034721D"/>
    <w:rsid w:val="003D5BF7"/>
    <w:rsid w:val="003F257D"/>
    <w:rsid w:val="005A7328"/>
    <w:rsid w:val="006344A8"/>
    <w:rsid w:val="00734EEC"/>
    <w:rsid w:val="007F04FA"/>
    <w:rsid w:val="00805B95"/>
    <w:rsid w:val="009E47A8"/>
    <w:rsid w:val="00D60069"/>
    <w:rsid w:val="00D62E01"/>
    <w:rsid w:val="00D661EE"/>
    <w:rsid w:val="00E048B4"/>
    <w:rsid w:val="00F434DD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220F0"/>
  <w15:docId w15:val="{E8E2D960-8DA8-482A-8D62-415F9BBD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f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E1E054B19349E7A520B77D6EB40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6371-D15C-4056-826B-CE89A77A652F}"/>
      </w:docPartPr>
      <w:docPartBody>
        <w:p w:rsidR="00000000" w:rsidRDefault="00B1275D">
          <w:pPr>
            <w:pStyle w:val="6DE1E054B19349E7A520B77D6EB40E8D"/>
          </w:pPr>
          <w:r>
            <w:t>Team Meeting</w:t>
          </w:r>
        </w:p>
      </w:docPartBody>
    </w:docPart>
    <w:docPart>
      <w:docPartPr>
        <w:name w:val="258191253545405B89DF24E97ECD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504D4-BF2E-4E6E-BA40-1EC26E874D34}"/>
      </w:docPartPr>
      <w:docPartBody>
        <w:p w:rsidR="00000000" w:rsidRDefault="00B1275D">
          <w:pPr>
            <w:pStyle w:val="258191253545405B89DF24E97ECD451A"/>
          </w:pPr>
          <w:r>
            <w:t>Date</w:t>
          </w:r>
        </w:p>
      </w:docPartBody>
    </w:docPart>
    <w:docPart>
      <w:docPartPr>
        <w:name w:val="B7975904E5B743819563D18165B65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D411A-20E5-4135-87C0-605D8A16F1EB}"/>
      </w:docPartPr>
      <w:docPartBody>
        <w:p w:rsidR="00000000" w:rsidRDefault="00B1275D">
          <w:pPr>
            <w:pStyle w:val="B7975904E5B743819563D18165B65FE6"/>
          </w:pPr>
          <w:r>
            <w:t>Time</w:t>
          </w:r>
        </w:p>
      </w:docPartBody>
    </w:docPart>
    <w:docPart>
      <w:docPartPr>
        <w:name w:val="8F3FBB5382094E9C8DAA98D2C7F5B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6DAE-B63C-4FD1-931F-1B86A1DCE2AC}"/>
      </w:docPartPr>
      <w:docPartBody>
        <w:p w:rsidR="00000000" w:rsidRDefault="00B1275D">
          <w:pPr>
            <w:pStyle w:val="8F3FBB5382094E9C8DAA98D2C7F5B20A"/>
          </w:pPr>
          <w:r>
            <w:t>Location</w:t>
          </w:r>
        </w:p>
      </w:docPartBody>
    </w:docPart>
    <w:docPart>
      <w:docPartPr>
        <w:name w:val="D44D314CF3AD4EC3B7CD66C416B75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2A8D-368D-4F01-85BB-C72ADAC3F2ED}"/>
      </w:docPartPr>
      <w:docPartBody>
        <w:p w:rsidR="00000000" w:rsidRDefault="00B1275D">
          <w:pPr>
            <w:pStyle w:val="D44D314CF3AD4EC3B7CD66C416B758FF"/>
          </w:pPr>
          <w:r w:rsidRPr="00E048B4">
            <w:t>Meeting called by:</w:t>
          </w:r>
        </w:p>
      </w:docPartBody>
    </w:docPart>
    <w:docPart>
      <w:docPartPr>
        <w:name w:val="93225AAB8FF94E4987360A0279FBB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EA21-1C83-4DB3-8204-8276854EA867}"/>
      </w:docPartPr>
      <w:docPartBody>
        <w:p w:rsidR="00000000" w:rsidRDefault="00B1275D">
          <w:pPr>
            <w:pStyle w:val="93225AAB8FF94E4987360A0279FBBE80"/>
          </w:pPr>
          <w:r w:rsidRPr="00E048B4">
            <w:t>Type of meeting:</w:t>
          </w:r>
        </w:p>
      </w:docPartBody>
    </w:docPart>
    <w:docPart>
      <w:docPartPr>
        <w:name w:val="C2B7E41601FB442EB0BDD89AF68A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CEC44-BFDD-4026-B7E2-CD32B9FCFAE2}"/>
      </w:docPartPr>
      <w:docPartBody>
        <w:p w:rsidR="00000000" w:rsidRDefault="00B1275D">
          <w:pPr>
            <w:pStyle w:val="C2B7E41601FB442EB0BDD89AF68A6CE9"/>
          </w:pPr>
          <w:r w:rsidRPr="00E048B4">
            <w:t>Facilitator:</w:t>
          </w:r>
        </w:p>
      </w:docPartBody>
    </w:docPart>
    <w:docPart>
      <w:docPartPr>
        <w:name w:val="46F56536852447598C6524A6EBF2B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FFF62-F48A-468B-A684-89C8CBE1D34B}"/>
      </w:docPartPr>
      <w:docPartBody>
        <w:p w:rsidR="00000000" w:rsidRDefault="00B1275D">
          <w:pPr>
            <w:pStyle w:val="46F56536852447598C6524A6EBF2B1A1"/>
          </w:pPr>
          <w:r w:rsidRPr="00E048B4">
            <w:t>Note taker:</w:t>
          </w:r>
        </w:p>
      </w:docPartBody>
    </w:docPart>
    <w:docPart>
      <w:docPartPr>
        <w:name w:val="687977881427492CA5172099E83F4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9F3B9-1FFE-47E5-9A91-897D9F1F75FC}"/>
      </w:docPartPr>
      <w:docPartBody>
        <w:p w:rsidR="00000000" w:rsidRDefault="00B1275D">
          <w:pPr>
            <w:pStyle w:val="687977881427492CA5172099E83F4B63"/>
          </w:pPr>
          <w:r w:rsidRPr="00E048B4">
            <w:t>Timekeeper:</w:t>
          </w:r>
        </w:p>
      </w:docPartBody>
    </w:docPart>
    <w:docPart>
      <w:docPartPr>
        <w:name w:val="4C5514DF94D94746B1027E8A19149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5717-ADD5-44CE-BA93-46358099F496}"/>
      </w:docPartPr>
      <w:docPartBody>
        <w:p w:rsidR="00000000" w:rsidRDefault="00B1275D">
          <w:pPr>
            <w:pStyle w:val="4C5514DF94D94746B1027E8A191494D6"/>
          </w:pPr>
          <w:r>
            <w:t>Attendees:</w:t>
          </w:r>
        </w:p>
      </w:docPartBody>
    </w:docPart>
    <w:docPart>
      <w:docPartPr>
        <w:name w:val="E3487DB8B5C747CCBFC2F2C4D5A29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6F22-330F-4736-9710-D5B09E12C3C2}"/>
      </w:docPartPr>
      <w:docPartBody>
        <w:p w:rsidR="00000000" w:rsidRDefault="00B1275D">
          <w:pPr>
            <w:pStyle w:val="E3487DB8B5C747CCBFC2F2C4D5A29CFB"/>
          </w:pPr>
          <w:r>
            <w:t>Agenda item:</w:t>
          </w:r>
        </w:p>
      </w:docPartBody>
    </w:docPart>
    <w:docPart>
      <w:docPartPr>
        <w:name w:val="0353F694044F4CF7B952DEDFD3377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6A244-BDB4-422C-83D9-196AE58642C0}"/>
      </w:docPartPr>
      <w:docPartBody>
        <w:p w:rsidR="00000000" w:rsidRDefault="00B1275D">
          <w:pPr>
            <w:pStyle w:val="0353F694044F4CF7B952DEDFD337703B"/>
          </w:pPr>
          <w:r>
            <w:t>Presenter:</w:t>
          </w:r>
        </w:p>
      </w:docPartBody>
    </w:docPart>
    <w:docPart>
      <w:docPartPr>
        <w:name w:val="27ADAF2C9DED4AB8938B8A6BDC36A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E3091-9B29-428A-92B6-386CC18D6734}"/>
      </w:docPartPr>
      <w:docPartBody>
        <w:p w:rsidR="00000000" w:rsidRDefault="00B1275D">
          <w:pPr>
            <w:pStyle w:val="27ADAF2C9DED4AB8938B8A6BDC36A6DD"/>
          </w:pPr>
          <w:r>
            <w:t>Discussion:</w:t>
          </w:r>
        </w:p>
      </w:docPartBody>
    </w:docPart>
    <w:docPart>
      <w:docPartPr>
        <w:name w:val="7FFE5DCE4F214A24829AFB952E71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28659-1442-4717-AF4D-281120D2E1BB}"/>
      </w:docPartPr>
      <w:docPartBody>
        <w:p w:rsidR="00000000" w:rsidRDefault="00B1275D">
          <w:pPr>
            <w:pStyle w:val="7FFE5DCE4F214A24829AFB952E71DAA3"/>
          </w:pPr>
          <w:r>
            <w:t>Conclusions:</w:t>
          </w:r>
        </w:p>
      </w:docPartBody>
    </w:docPart>
    <w:docPart>
      <w:docPartPr>
        <w:name w:val="B5FF9B73A389442E836112DA91BFB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E3CC-B6F2-4FF2-8CDD-91FCE7BD8EA9}"/>
      </w:docPartPr>
      <w:docPartBody>
        <w:p w:rsidR="00000000" w:rsidRDefault="00B1275D">
          <w:pPr>
            <w:pStyle w:val="B5FF9B73A389442E836112DA91BFBAEA"/>
          </w:pPr>
          <w:r>
            <w:t>Enter conclusions here.</w:t>
          </w:r>
        </w:p>
      </w:docPartBody>
    </w:docPart>
    <w:docPart>
      <w:docPartPr>
        <w:name w:val="024DF074F4554568BCDF1873B046D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32B84-4DC7-46BE-8049-32E7D7EC751B}"/>
      </w:docPartPr>
      <w:docPartBody>
        <w:p w:rsidR="00000000" w:rsidRDefault="00B1275D">
          <w:pPr>
            <w:pStyle w:val="024DF074F4554568BCDF1873B046DE50"/>
          </w:pPr>
          <w:r>
            <w:t>Action items</w:t>
          </w:r>
        </w:p>
      </w:docPartBody>
    </w:docPart>
    <w:docPart>
      <w:docPartPr>
        <w:name w:val="F20431ACBAC2438FBF39EC460984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42CAF-7DDD-477A-B22C-B954127B9E34}"/>
      </w:docPartPr>
      <w:docPartBody>
        <w:p w:rsidR="00000000" w:rsidRDefault="00B1275D">
          <w:pPr>
            <w:pStyle w:val="F20431ACBAC2438FBF39EC46098478B5"/>
          </w:pPr>
          <w:r>
            <w:t>Person responsible</w:t>
          </w:r>
        </w:p>
      </w:docPartBody>
    </w:docPart>
    <w:docPart>
      <w:docPartPr>
        <w:name w:val="12EEC6C8478D49229A11600B143D9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F44E-9262-4DED-8F9F-5D4C30460DD1}"/>
      </w:docPartPr>
      <w:docPartBody>
        <w:p w:rsidR="00000000" w:rsidRDefault="00B1275D">
          <w:pPr>
            <w:pStyle w:val="12EEC6C8478D49229A11600B143D9600"/>
          </w:pPr>
          <w:r>
            <w:t>Deadline</w:t>
          </w:r>
        </w:p>
      </w:docPartBody>
    </w:docPart>
    <w:docPart>
      <w:docPartPr>
        <w:name w:val="BF9BC0B2FC3B49928D8FC033CC73B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D8A91-2559-4007-ADAC-22040803F56F}"/>
      </w:docPartPr>
      <w:docPartBody>
        <w:p w:rsidR="00000000" w:rsidRDefault="00B1275D">
          <w:pPr>
            <w:pStyle w:val="BF9BC0B2FC3B49928D8FC033CC73B1FD"/>
          </w:pPr>
          <w:r>
            <w:t>Enter action items here</w:t>
          </w:r>
        </w:p>
      </w:docPartBody>
    </w:docPart>
    <w:docPart>
      <w:docPartPr>
        <w:name w:val="550CDB217C6841AEB8819360ED43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92EC-3770-48EC-924D-53B9F4AEAF0D}"/>
      </w:docPartPr>
      <w:docPartBody>
        <w:p w:rsidR="00000000" w:rsidRDefault="00B1275D">
          <w:pPr>
            <w:pStyle w:val="550CDB217C6841AEB8819360ED4320C9"/>
          </w:pPr>
          <w:r>
            <w:t>En</w:t>
          </w:r>
          <w:r>
            <w:t>ter person responsible here</w:t>
          </w:r>
        </w:p>
      </w:docPartBody>
    </w:docPart>
    <w:docPart>
      <w:docPartPr>
        <w:name w:val="DF1C2763EA5448DBA5A3E8AC3EF0B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BF7C-E7BC-4953-AEB1-D31AB826BCF4}"/>
      </w:docPartPr>
      <w:docPartBody>
        <w:p w:rsidR="00000000" w:rsidRDefault="00B1275D">
          <w:pPr>
            <w:pStyle w:val="DF1C2763EA5448DBA5A3E8AC3EF0B0FD"/>
          </w:pPr>
          <w:r>
            <w:t>Enter deadline here</w:t>
          </w:r>
        </w:p>
      </w:docPartBody>
    </w:docPart>
    <w:docPart>
      <w:docPartPr>
        <w:name w:val="CD0F881E7BD040A993E6B6323CB9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23607-0A67-494F-B3E4-3F2FD49E7B5B}"/>
      </w:docPartPr>
      <w:docPartBody>
        <w:p w:rsidR="00000000" w:rsidRDefault="00B1275D">
          <w:pPr>
            <w:pStyle w:val="CD0F881E7BD040A993E6B6323CB968C2"/>
          </w:pPr>
          <w:r>
            <w:t>Enter action items here</w:t>
          </w:r>
        </w:p>
      </w:docPartBody>
    </w:docPart>
    <w:docPart>
      <w:docPartPr>
        <w:name w:val="F6638C20860D4A9BB0FFEE9709D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6422-7190-4555-AFF1-3B8F56CD6B81}"/>
      </w:docPartPr>
      <w:docPartBody>
        <w:p w:rsidR="00000000" w:rsidRDefault="00B1275D">
          <w:pPr>
            <w:pStyle w:val="F6638C20860D4A9BB0FFEE9709D06144"/>
          </w:pPr>
          <w:r>
            <w:t>Enter person responsible here</w:t>
          </w:r>
        </w:p>
      </w:docPartBody>
    </w:docPart>
    <w:docPart>
      <w:docPartPr>
        <w:name w:val="35360D3B9CD1457F92ED1405D7CE8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0072E-3704-48CF-A0CA-1718A00342BE}"/>
      </w:docPartPr>
      <w:docPartBody>
        <w:p w:rsidR="00000000" w:rsidRDefault="00B1275D">
          <w:pPr>
            <w:pStyle w:val="35360D3B9CD1457F92ED1405D7CE81D2"/>
          </w:pPr>
          <w:r>
            <w:t>Enter deadline here</w:t>
          </w:r>
        </w:p>
      </w:docPartBody>
    </w:docPart>
    <w:docPart>
      <w:docPartPr>
        <w:name w:val="AA465C19A5A54B10BC362633540C1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652C1-2AB6-41DE-865D-892AE3DA8660}"/>
      </w:docPartPr>
      <w:docPartBody>
        <w:p w:rsidR="00000000" w:rsidRDefault="00B1275D">
          <w:pPr>
            <w:pStyle w:val="AA465C19A5A54B10BC362633540C14DF"/>
          </w:pPr>
          <w:r>
            <w:t>Enter action items here</w:t>
          </w:r>
        </w:p>
      </w:docPartBody>
    </w:docPart>
    <w:docPart>
      <w:docPartPr>
        <w:name w:val="0D02347E40BE4A64A1287757CA4EE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DBA47-0F3D-4B60-857D-FA2D9C27325B}"/>
      </w:docPartPr>
      <w:docPartBody>
        <w:p w:rsidR="00000000" w:rsidRDefault="00B1275D">
          <w:pPr>
            <w:pStyle w:val="0D02347E40BE4A64A1287757CA4EEF76"/>
          </w:pPr>
          <w:r>
            <w:t>Enter person responsible here</w:t>
          </w:r>
        </w:p>
      </w:docPartBody>
    </w:docPart>
    <w:docPart>
      <w:docPartPr>
        <w:name w:val="9C0B2113FD074F3FB0CD32D41561B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9467-8FB0-488A-88AE-BCE56AF69741}"/>
      </w:docPartPr>
      <w:docPartBody>
        <w:p w:rsidR="00000000" w:rsidRDefault="00B1275D">
          <w:pPr>
            <w:pStyle w:val="9C0B2113FD074F3FB0CD32D41561B61B"/>
          </w:pPr>
          <w:r>
            <w:t>Enter deadline here</w:t>
          </w:r>
        </w:p>
      </w:docPartBody>
    </w:docPart>
    <w:docPart>
      <w:docPartPr>
        <w:name w:val="AEC79DC0B30D4779A52264B37F70E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95778-09E5-4D6E-97DC-A08BB59C957E}"/>
      </w:docPartPr>
      <w:docPartBody>
        <w:p w:rsidR="00000000" w:rsidRDefault="00B1275D">
          <w:pPr>
            <w:pStyle w:val="AEC79DC0B30D4779A52264B37F70EB5E"/>
          </w:pPr>
          <w:r>
            <w:t>Agenda item:</w:t>
          </w:r>
        </w:p>
      </w:docPartBody>
    </w:docPart>
    <w:docPart>
      <w:docPartPr>
        <w:name w:val="0F51E85430D84A049A7C9DE45D47C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F2C0-5010-4C4F-B264-DC48D56F2625}"/>
      </w:docPartPr>
      <w:docPartBody>
        <w:p w:rsidR="00000000" w:rsidRDefault="00B1275D">
          <w:pPr>
            <w:pStyle w:val="0F51E85430D84A049A7C9DE45D47CB97"/>
          </w:pPr>
          <w:r>
            <w:t>Enter agenda item here</w:t>
          </w:r>
        </w:p>
      </w:docPartBody>
    </w:docPart>
    <w:docPart>
      <w:docPartPr>
        <w:name w:val="27B31D2B09664F08A562451914710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5AA68-8ACC-4A18-8233-E0996E60B073}"/>
      </w:docPartPr>
      <w:docPartBody>
        <w:p w:rsidR="00000000" w:rsidRDefault="00B1275D">
          <w:pPr>
            <w:pStyle w:val="27B31D2B09664F08A56245191471007D"/>
          </w:pPr>
          <w:r>
            <w:t>Presenter:</w:t>
          </w:r>
        </w:p>
      </w:docPartBody>
    </w:docPart>
    <w:docPart>
      <w:docPartPr>
        <w:name w:val="D84B62B9374149FBB56787A5142BF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1C278-C71A-43F1-ADF4-0E169081BAC3}"/>
      </w:docPartPr>
      <w:docPartBody>
        <w:p w:rsidR="00000000" w:rsidRDefault="00B1275D">
          <w:pPr>
            <w:pStyle w:val="D84B62B9374149FBB56787A5142BFDFD"/>
          </w:pPr>
          <w:r>
            <w:t>Enter presenter here</w:t>
          </w:r>
        </w:p>
      </w:docPartBody>
    </w:docPart>
    <w:docPart>
      <w:docPartPr>
        <w:name w:val="F254779074034AB28BC1C55D9E46F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3A7C6-B919-463D-AF91-C69C925CEA79}"/>
      </w:docPartPr>
      <w:docPartBody>
        <w:p w:rsidR="00000000" w:rsidRDefault="00B1275D">
          <w:pPr>
            <w:pStyle w:val="F254779074034AB28BC1C55D9E46F0B6"/>
          </w:pPr>
          <w:r>
            <w:t>Discussion:</w:t>
          </w:r>
        </w:p>
      </w:docPartBody>
    </w:docPart>
    <w:docPart>
      <w:docPartPr>
        <w:name w:val="FED82673C7674A26BF70105B8E43A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D3A21-51D9-4AF9-A7B6-B0DA773EDB2A}"/>
      </w:docPartPr>
      <w:docPartBody>
        <w:p w:rsidR="00000000" w:rsidRDefault="00B1275D">
          <w:pPr>
            <w:pStyle w:val="FED82673C7674A26BF70105B8E43A5F3"/>
          </w:pPr>
          <w:r>
            <w:t xml:space="preserve">To get started right away, just tap any placeholder text (such as this) and start typing to </w:t>
          </w:r>
          <w:r>
            <w:t>replace it with your own.</w:t>
          </w:r>
        </w:p>
      </w:docPartBody>
    </w:docPart>
    <w:docPart>
      <w:docPartPr>
        <w:name w:val="717751957EBE46A69D0273E91EC4F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3C454-1D46-401E-B50D-0688501C2E8F}"/>
      </w:docPartPr>
      <w:docPartBody>
        <w:p w:rsidR="00000000" w:rsidRDefault="00B1275D">
          <w:pPr>
            <w:pStyle w:val="717751957EBE46A69D0273E91EC4FA2A"/>
          </w:pPr>
          <w:r>
            <w:t>Conclusions:</w:t>
          </w:r>
        </w:p>
      </w:docPartBody>
    </w:docPart>
    <w:docPart>
      <w:docPartPr>
        <w:name w:val="EF0DF2B949A244409DEEE37F6F2F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6EF05-CF89-4862-A783-DCA7CFB8A546}"/>
      </w:docPartPr>
      <w:docPartBody>
        <w:p w:rsidR="00000000" w:rsidRDefault="00B1275D">
          <w:pPr>
            <w:pStyle w:val="EF0DF2B949A244409DEEE37F6F2FDA8B"/>
          </w:pPr>
          <w:r>
            <w:t>Enter conclusions here.</w:t>
          </w:r>
        </w:p>
      </w:docPartBody>
    </w:docPart>
    <w:docPart>
      <w:docPartPr>
        <w:name w:val="A917EE6B134B4071AB164CBB234B0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CA002-ED87-425E-8C89-99882C47683C}"/>
      </w:docPartPr>
      <w:docPartBody>
        <w:p w:rsidR="00000000" w:rsidRDefault="00B1275D">
          <w:pPr>
            <w:pStyle w:val="A917EE6B134B4071AB164CBB234B0FE3"/>
          </w:pPr>
          <w:r>
            <w:t>Action items</w:t>
          </w:r>
        </w:p>
      </w:docPartBody>
    </w:docPart>
    <w:docPart>
      <w:docPartPr>
        <w:name w:val="D60CFBD1A74149649EAAB6DB2E51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C3BB-8AF5-43FE-B0AC-9BF28985247B}"/>
      </w:docPartPr>
      <w:docPartBody>
        <w:p w:rsidR="00000000" w:rsidRDefault="00B1275D">
          <w:pPr>
            <w:pStyle w:val="D60CFBD1A74149649EAAB6DB2E51F816"/>
          </w:pPr>
          <w:r>
            <w:t>Person responsible</w:t>
          </w:r>
        </w:p>
      </w:docPartBody>
    </w:docPart>
    <w:docPart>
      <w:docPartPr>
        <w:name w:val="87C109F1D89B4F98A28AFBE248AB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25D7-5405-497E-8AEC-20BFAD457566}"/>
      </w:docPartPr>
      <w:docPartBody>
        <w:p w:rsidR="00000000" w:rsidRDefault="00B1275D">
          <w:pPr>
            <w:pStyle w:val="87C109F1D89B4F98A28AFBE248AB9DE0"/>
          </w:pPr>
          <w:r>
            <w:t>Deadline</w:t>
          </w:r>
        </w:p>
      </w:docPartBody>
    </w:docPart>
    <w:docPart>
      <w:docPartPr>
        <w:name w:val="FC81418EB45E452AB1FAAC7E468CB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E66E-6BF3-406C-B697-1E39CB472CCE}"/>
      </w:docPartPr>
      <w:docPartBody>
        <w:p w:rsidR="00000000" w:rsidRDefault="00B1275D">
          <w:pPr>
            <w:pStyle w:val="FC81418EB45E452AB1FAAC7E468CB6F6"/>
          </w:pPr>
          <w:r>
            <w:t>Enter action items here</w:t>
          </w:r>
        </w:p>
      </w:docPartBody>
    </w:docPart>
    <w:docPart>
      <w:docPartPr>
        <w:name w:val="389E16937D034105A63135D8323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9F6F-9EC7-4604-99D1-877AE84FD2FF}"/>
      </w:docPartPr>
      <w:docPartBody>
        <w:p w:rsidR="00000000" w:rsidRDefault="00B1275D">
          <w:pPr>
            <w:pStyle w:val="389E16937D034105A63135D8323CB97D"/>
          </w:pPr>
          <w:r>
            <w:t>Enter person responsible here</w:t>
          </w:r>
        </w:p>
      </w:docPartBody>
    </w:docPart>
    <w:docPart>
      <w:docPartPr>
        <w:name w:val="7C350E0BBE8647B8A39FA09B7D2E4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0E832-5E1B-4A28-911D-B7F256AA33C6}"/>
      </w:docPartPr>
      <w:docPartBody>
        <w:p w:rsidR="00000000" w:rsidRDefault="00B1275D">
          <w:pPr>
            <w:pStyle w:val="7C350E0BBE8647B8A39FA09B7D2E4E7B"/>
          </w:pPr>
          <w:r>
            <w:t>Enter deadline here</w:t>
          </w:r>
        </w:p>
      </w:docPartBody>
    </w:docPart>
    <w:docPart>
      <w:docPartPr>
        <w:name w:val="62DBCE9F586449A79AAB20C85872B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9426-2B07-42FB-95A0-A631B7C09924}"/>
      </w:docPartPr>
      <w:docPartBody>
        <w:p w:rsidR="00000000" w:rsidRDefault="00B1275D">
          <w:pPr>
            <w:pStyle w:val="62DBCE9F586449A79AAB20C85872B8B6"/>
          </w:pPr>
          <w:r>
            <w:t>Enter action items here</w:t>
          </w:r>
        </w:p>
      </w:docPartBody>
    </w:docPart>
    <w:docPart>
      <w:docPartPr>
        <w:name w:val="57A9ABE9A05E4E9FB11F8CE84021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07247-146A-46F2-9B0D-21563477A4E3}"/>
      </w:docPartPr>
      <w:docPartBody>
        <w:p w:rsidR="00000000" w:rsidRDefault="00B1275D">
          <w:pPr>
            <w:pStyle w:val="57A9ABE9A05E4E9FB11F8CE84021E05E"/>
          </w:pPr>
          <w:r>
            <w:t>Enter person responsible here</w:t>
          </w:r>
        </w:p>
      </w:docPartBody>
    </w:docPart>
    <w:docPart>
      <w:docPartPr>
        <w:name w:val="1EDF2E612F7F4CD098710D982FC02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2091D-3B27-4531-AE86-1A388239CB3F}"/>
      </w:docPartPr>
      <w:docPartBody>
        <w:p w:rsidR="00000000" w:rsidRDefault="00B1275D">
          <w:pPr>
            <w:pStyle w:val="1EDF2E612F7F4CD098710D982FC0266B"/>
          </w:pPr>
          <w:r>
            <w:t>Enter deadline here</w:t>
          </w:r>
        </w:p>
      </w:docPartBody>
    </w:docPart>
    <w:docPart>
      <w:docPartPr>
        <w:name w:val="79C3AA5AC904411A87A029E2EC3D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8E859-43B4-41CD-9D4B-B5351BD54EEF}"/>
      </w:docPartPr>
      <w:docPartBody>
        <w:p w:rsidR="00000000" w:rsidRDefault="00B1275D">
          <w:pPr>
            <w:pStyle w:val="79C3AA5AC904411A87A029E2EC3DB04A"/>
          </w:pPr>
          <w:r>
            <w:t>Enter action items here</w:t>
          </w:r>
        </w:p>
      </w:docPartBody>
    </w:docPart>
    <w:docPart>
      <w:docPartPr>
        <w:name w:val="E571C1B7A9BD4759B620BA060415C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DAFD-12C6-4307-99B6-3973C061715D}"/>
      </w:docPartPr>
      <w:docPartBody>
        <w:p w:rsidR="00000000" w:rsidRDefault="00B1275D">
          <w:pPr>
            <w:pStyle w:val="E571C1B7A9BD4759B620BA060415CF59"/>
          </w:pPr>
          <w:r>
            <w:t>Enter person responsible here</w:t>
          </w:r>
        </w:p>
      </w:docPartBody>
    </w:docPart>
    <w:docPart>
      <w:docPartPr>
        <w:name w:val="83C56C7BF0FB44848F270C847D393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8E8C-A05C-443C-987B-BC7BFADBA9D6}"/>
      </w:docPartPr>
      <w:docPartBody>
        <w:p w:rsidR="00000000" w:rsidRDefault="00B1275D">
          <w:pPr>
            <w:pStyle w:val="83C56C7BF0FB44848F270C847D3938F3"/>
          </w:pPr>
          <w:r>
            <w:t>Enter deadline here</w:t>
          </w:r>
        </w:p>
      </w:docPartBody>
    </w:docPart>
    <w:docPart>
      <w:docPartPr>
        <w:name w:val="284CCB1FFEB54594A3745484FE2CE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44CE-8BC2-4797-953E-471FA3EB29C6}"/>
      </w:docPartPr>
      <w:docPartBody>
        <w:p w:rsidR="00000000" w:rsidRDefault="00B1275D">
          <w:pPr>
            <w:pStyle w:val="284CCB1FFEB54594A3745484FE2CE30E"/>
          </w:pPr>
          <w:r>
            <w:t>Agenda item:</w:t>
          </w:r>
        </w:p>
      </w:docPartBody>
    </w:docPart>
    <w:docPart>
      <w:docPartPr>
        <w:name w:val="AACE251E271C43019641B8A52E326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301A-ECE0-4FB3-ADA8-0A2BCFF44C10}"/>
      </w:docPartPr>
      <w:docPartBody>
        <w:p w:rsidR="00000000" w:rsidRDefault="00B1275D">
          <w:pPr>
            <w:pStyle w:val="AACE251E271C43019641B8A52E326CA1"/>
          </w:pPr>
          <w:r>
            <w:t>Enter agenda item here</w:t>
          </w:r>
        </w:p>
      </w:docPartBody>
    </w:docPart>
    <w:docPart>
      <w:docPartPr>
        <w:name w:val="D7F1C5E8B27641C888BC8A8E862AC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0057-61E5-4E8A-B769-801EC03D7748}"/>
      </w:docPartPr>
      <w:docPartBody>
        <w:p w:rsidR="00000000" w:rsidRDefault="00B1275D">
          <w:pPr>
            <w:pStyle w:val="D7F1C5E8B27641C888BC8A8E862ACA04"/>
          </w:pPr>
          <w:r>
            <w:t>Presenter</w:t>
          </w:r>
          <w:r>
            <w:t>:</w:t>
          </w:r>
        </w:p>
      </w:docPartBody>
    </w:docPart>
    <w:docPart>
      <w:docPartPr>
        <w:name w:val="57148B5631AA48939C686A2753B2A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63A0E-70FC-4E4C-894C-8007F3870CF6}"/>
      </w:docPartPr>
      <w:docPartBody>
        <w:p w:rsidR="00000000" w:rsidRDefault="00B1275D">
          <w:pPr>
            <w:pStyle w:val="57148B5631AA48939C686A2753B2A30C"/>
          </w:pPr>
          <w:r>
            <w:t>Discussion:</w:t>
          </w:r>
        </w:p>
      </w:docPartBody>
    </w:docPart>
    <w:docPart>
      <w:docPartPr>
        <w:name w:val="0408D7F1B9A9441C98D7771A0157B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683A-5194-469B-A169-8557375E5606}"/>
      </w:docPartPr>
      <w:docPartBody>
        <w:p w:rsidR="00000000" w:rsidRDefault="00B1275D">
          <w:pPr>
            <w:pStyle w:val="0408D7F1B9A9441C98D7771A0157B87F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377655EF430840F08E8EFE1D6C55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5F07-24B4-4CBC-91DE-508CFA7C1B42}"/>
      </w:docPartPr>
      <w:docPartBody>
        <w:p w:rsidR="00000000" w:rsidRDefault="00B1275D">
          <w:pPr>
            <w:pStyle w:val="377655EF430840F08E8EFE1D6C5538DE"/>
          </w:pPr>
          <w:r>
            <w:t>Conclusions:</w:t>
          </w:r>
        </w:p>
      </w:docPartBody>
    </w:docPart>
    <w:docPart>
      <w:docPartPr>
        <w:name w:val="789DC25B8CE7415BA33F2C220621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D534-0888-4269-B1D6-7D80C9DBB49A}"/>
      </w:docPartPr>
      <w:docPartBody>
        <w:p w:rsidR="00000000" w:rsidRDefault="00B1275D">
          <w:pPr>
            <w:pStyle w:val="789DC25B8CE7415BA33F2C220621D64F"/>
          </w:pPr>
          <w:r>
            <w:t>Enter conclusions here.</w:t>
          </w:r>
        </w:p>
      </w:docPartBody>
    </w:docPart>
    <w:docPart>
      <w:docPartPr>
        <w:name w:val="A613F6EA9D9C492CAEAACC71601D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EB82A-F989-45CB-BAA3-271C16F376DC}"/>
      </w:docPartPr>
      <w:docPartBody>
        <w:p w:rsidR="00000000" w:rsidRDefault="00B1275D">
          <w:pPr>
            <w:pStyle w:val="A613F6EA9D9C492CAEAACC71601DA2CC"/>
          </w:pPr>
          <w:r>
            <w:t>Action items</w:t>
          </w:r>
        </w:p>
      </w:docPartBody>
    </w:docPart>
    <w:docPart>
      <w:docPartPr>
        <w:name w:val="CDE443279C074BF0A26FF4216F830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1AA06-1834-4F73-8F3A-596FF3799935}"/>
      </w:docPartPr>
      <w:docPartBody>
        <w:p w:rsidR="00000000" w:rsidRDefault="00B1275D">
          <w:pPr>
            <w:pStyle w:val="CDE443279C074BF0A26FF4216F830D69"/>
          </w:pPr>
          <w:r>
            <w:t>Person respo</w:t>
          </w:r>
          <w:r>
            <w:t>nsible</w:t>
          </w:r>
        </w:p>
      </w:docPartBody>
    </w:docPart>
    <w:docPart>
      <w:docPartPr>
        <w:name w:val="F75400E367514372800BBF6D34387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971B-45B6-4C0C-96FE-F3AB0CC9C2C6}"/>
      </w:docPartPr>
      <w:docPartBody>
        <w:p w:rsidR="00000000" w:rsidRDefault="00B1275D">
          <w:pPr>
            <w:pStyle w:val="F75400E367514372800BBF6D3438703D"/>
          </w:pPr>
          <w:r>
            <w:t>Deadline</w:t>
          </w:r>
        </w:p>
      </w:docPartBody>
    </w:docPart>
    <w:docPart>
      <w:docPartPr>
        <w:name w:val="36FEDDED8DBF4836BB6B28A3F9BE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7D490-3CA1-4573-8DE8-77DBA91B6A5F}"/>
      </w:docPartPr>
      <w:docPartBody>
        <w:p w:rsidR="00000000" w:rsidRDefault="00B1275D">
          <w:pPr>
            <w:pStyle w:val="36FEDDED8DBF4836BB6B28A3F9BE014D"/>
          </w:pPr>
          <w:r>
            <w:t>Enter action items here</w:t>
          </w:r>
        </w:p>
      </w:docPartBody>
    </w:docPart>
    <w:docPart>
      <w:docPartPr>
        <w:name w:val="CD8F6C24D7A647268AC6CD92E5A4C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C31A-9F03-4A66-8AD6-5B60109AF01F}"/>
      </w:docPartPr>
      <w:docPartBody>
        <w:p w:rsidR="00000000" w:rsidRDefault="00B1275D">
          <w:pPr>
            <w:pStyle w:val="CD8F6C24D7A647268AC6CD92E5A4CEC0"/>
          </w:pPr>
          <w:r>
            <w:t>Enter person responsible here</w:t>
          </w:r>
        </w:p>
      </w:docPartBody>
    </w:docPart>
    <w:docPart>
      <w:docPartPr>
        <w:name w:val="945D35CDFD0144CE9D9DF41FFADF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84B1-7CDA-427E-94E2-E510FFAA8FA0}"/>
      </w:docPartPr>
      <w:docPartBody>
        <w:p w:rsidR="00000000" w:rsidRDefault="00B1275D">
          <w:pPr>
            <w:pStyle w:val="945D35CDFD0144CE9D9DF41FFADFA0D2"/>
          </w:pPr>
          <w:r>
            <w:t>Enter deadline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AB"/>
    <w:rsid w:val="00B1275D"/>
    <w:rsid w:val="00C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1E054B19349E7A520B77D6EB40E8D">
    <w:name w:val="6DE1E054B19349E7A520B77D6EB40E8D"/>
  </w:style>
  <w:style w:type="paragraph" w:customStyle="1" w:styleId="258191253545405B89DF24E97ECD451A">
    <w:name w:val="258191253545405B89DF24E97ECD451A"/>
  </w:style>
  <w:style w:type="paragraph" w:customStyle="1" w:styleId="B7975904E5B743819563D18165B65FE6">
    <w:name w:val="B7975904E5B743819563D18165B65FE6"/>
  </w:style>
  <w:style w:type="paragraph" w:customStyle="1" w:styleId="8F3FBB5382094E9C8DAA98D2C7F5B20A">
    <w:name w:val="8F3FBB5382094E9C8DAA98D2C7F5B20A"/>
  </w:style>
  <w:style w:type="paragraph" w:customStyle="1" w:styleId="D44D314CF3AD4EC3B7CD66C416B758FF">
    <w:name w:val="D44D314CF3AD4EC3B7CD66C416B758FF"/>
  </w:style>
  <w:style w:type="paragraph" w:customStyle="1" w:styleId="D390719F9B764D6BBB16ED09EDAB5527">
    <w:name w:val="D390719F9B764D6BBB16ED09EDAB5527"/>
  </w:style>
  <w:style w:type="paragraph" w:customStyle="1" w:styleId="93225AAB8FF94E4987360A0279FBBE80">
    <w:name w:val="93225AAB8FF94E4987360A0279FBBE80"/>
  </w:style>
  <w:style w:type="paragraph" w:customStyle="1" w:styleId="17CE6405EF9A449B8B6547A47C1703E0">
    <w:name w:val="17CE6405EF9A449B8B6547A47C1703E0"/>
  </w:style>
  <w:style w:type="paragraph" w:customStyle="1" w:styleId="C2B7E41601FB442EB0BDD89AF68A6CE9">
    <w:name w:val="C2B7E41601FB442EB0BDD89AF68A6CE9"/>
  </w:style>
  <w:style w:type="paragraph" w:customStyle="1" w:styleId="5B43B36287C045CEB0DE25CBE41D1F71">
    <w:name w:val="5B43B36287C045CEB0DE25CBE41D1F71"/>
  </w:style>
  <w:style w:type="paragraph" w:customStyle="1" w:styleId="46F56536852447598C6524A6EBF2B1A1">
    <w:name w:val="46F56536852447598C6524A6EBF2B1A1"/>
  </w:style>
  <w:style w:type="paragraph" w:customStyle="1" w:styleId="7310883CDF9A44C294C25B6A4F42918C">
    <w:name w:val="7310883CDF9A44C294C25B6A4F42918C"/>
  </w:style>
  <w:style w:type="paragraph" w:customStyle="1" w:styleId="687977881427492CA5172099E83F4B63">
    <w:name w:val="687977881427492CA5172099E83F4B63"/>
  </w:style>
  <w:style w:type="paragraph" w:customStyle="1" w:styleId="A24BFD36C1F544DF83D70B5C09EF2346">
    <w:name w:val="A24BFD36C1F544DF83D70B5C09EF2346"/>
  </w:style>
  <w:style w:type="paragraph" w:customStyle="1" w:styleId="4C5514DF94D94746B1027E8A191494D6">
    <w:name w:val="4C5514DF94D94746B1027E8A191494D6"/>
  </w:style>
  <w:style w:type="paragraph" w:customStyle="1" w:styleId="4C126263B08F467286D500568F81F8FA">
    <w:name w:val="4C126263B08F467286D500568F81F8FA"/>
  </w:style>
  <w:style w:type="paragraph" w:customStyle="1" w:styleId="7FDC8BD9445446EB8703651C2AE7C767">
    <w:name w:val="7FDC8BD9445446EB8703651C2AE7C767"/>
  </w:style>
  <w:style w:type="paragraph" w:customStyle="1" w:styleId="291654D49A7943DFB32D6830376C6A67">
    <w:name w:val="291654D49A7943DFB32D6830376C6A67"/>
  </w:style>
  <w:style w:type="paragraph" w:customStyle="1" w:styleId="795BA30296B44ED2970943AB7634D6A4">
    <w:name w:val="795BA30296B44ED2970943AB7634D6A4"/>
  </w:style>
  <w:style w:type="paragraph" w:customStyle="1" w:styleId="3915C97DF0A64F20B3B5DF28C942A6E9">
    <w:name w:val="3915C97DF0A64F20B3B5DF28C942A6E9"/>
  </w:style>
  <w:style w:type="paragraph" w:customStyle="1" w:styleId="8B1CA666ABB24C58B6587602BB5D1B4F">
    <w:name w:val="8B1CA666ABB24C58B6587602BB5D1B4F"/>
  </w:style>
  <w:style w:type="paragraph" w:customStyle="1" w:styleId="E3487DB8B5C747CCBFC2F2C4D5A29CFB">
    <w:name w:val="E3487DB8B5C747CCBFC2F2C4D5A29CFB"/>
  </w:style>
  <w:style w:type="paragraph" w:customStyle="1" w:styleId="54750F43928B43B0861FFB9F0D355AD9">
    <w:name w:val="54750F43928B43B0861FFB9F0D355AD9"/>
  </w:style>
  <w:style w:type="paragraph" w:customStyle="1" w:styleId="0353F694044F4CF7B952DEDFD337703B">
    <w:name w:val="0353F694044F4CF7B952DEDFD337703B"/>
  </w:style>
  <w:style w:type="paragraph" w:customStyle="1" w:styleId="5710B670FF6341B180F95ABE5DAD1F48">
    <w:name w:val="5710B670FF6341B180F95ABE5DAD1F48"/>
  </w:style>
  <w:style w:type="paragraph" w:customStyle="1" w:styleId="27ADAF2C9DED4AB8938B8A6BDC36A6DD">
    <w:name w:val="27ADAF2C9DED4AB8938B8A6BDC36A6DD"/>
  </w:style>
  <w:style w:type="paragraph" w:customStyle="1" w:styleId="59345F793BFA4D38A79E2768EFB2B83D">
    <w:name w:val="59345F793BFA4D38A79E2768EFB2B83D"/>
  </w:style>
  <w:style w:type="paragraph" w:customStyle="1" w:styleId="7FFE5DCE4F214A24829AFB952E71DAA3">
    <w:name w:val="7FFE5DCE4F214A24829AFB952E71DAA3"/>
  </w:style>
  <w:style w:type="paragraph" w:customStyle="1" w:styleId="B5FF9B73A389442E836112DA91BFBAEA">
    <w:name w:val="B5FF9B73A389442E836112DA91BFBAEA"/>
  </w:style>
  <w:style w:type="paragraph" w:customStyle="1" w:styleId="024DF074F4554568BCDF1873B046DE50">
    <w:name w:val="024DF074F4554568BCDF1873B046DE50"/>
  </w:style>
  <w:style w:type="paragraph" w:customStyle="1" w:styleId="F20431ACBAC2438FBF39EC46098478B5">
    <w:name w:val="F20431ACBAC2438FBF39EC46098478B5"/>
  </w:style>
  <w:style w:type="paragraph" w:customStyle="1" w:styleId="12EEC6C8478D49229A11600B143D9600">
    <w:name w:val="12EEC6C8478D49229A11600B143D9600"/>
  </w:style>
  <w:style w:type="paragraph" w:customStyle="1" w:styleId="BF9BC0B2FC3B49928D8FC033CC73B1FD">
    <w:name w:val="BF9BC0B2FC3B49928D8FC033CC73B1FD"/>
  </w:style>
  <w:style w:type="paragraph" w:customStyle="1" w:styleId="550CDB217C6841AEB8819360ED4320C9">
    <w:name w:val="550CDB217C6841AEB8819360ED4320C9"/>
  </w:style>
  <w:style w:type="paragraph" w:customStyle="1" w:styleId="DF1C2763EA5448DBA5A3E8AC3EF0B0FD">
    <w:name w:val="DF1C2763EA5448DBA5A3E8AC3EF0B0FD"/>
  </w:style>
  <w:style w:type="paragraph" w:customStyle="1" w:styleId="CD0F881E7BD040A993E6B6323CB968C2">
    <w:name w:val="CD0F881E7BD040A993E6B6323CB968C2"/>
  </w:style>
  <w:style w:type="paragraph" w:customStyle="1" w:styleId="F6638C20860D4A9BB0FFEE9709D06144">
    <w:name w:val="F6638C20860D4A9BB0FFEE9709D06144"/>
  </w:style>
  <w:style w:type="paragraph" w:customStyle="1" w:styleId="35360D3B9CD1457F92ED1405D7CE81D2">
    <w:name w:val="35360D3B9CD1457F92ED1405D7CE81D2"/>
  </w:style>
  <w:style w:type="paragraph" w:customStyle="1" w:styleId="AA465C19A5A54B10BC362633540C14DF">
    <w:name w:val="AA465C19A5A54B10BC362633540C14DF"/>
  </w:style>
  <w:style w:type="paragraph" w:customStyle="1" w:styleId="0D02347E40BE4A64A1287757CA4EEF76">
    <w:name w:val="0D02347E40BE4A64A1287757CA4EEF76"/>
  </w:style>
  <w:style w:type="paragraph" w:customStyle="1" w:styleId="9C0B2113FD074F3FB0CD32D41561B61B">
    <w:name w:val="9C0B2113FD074F3FB0CD32D41561B61B"/>
  </w:style>
  <w:style w:type="paragraph" w:customStyle="1" w:styleId="AEC79DC0B30D4779A52264B37F70EB5E">
    <w:name w:val="AEC79DC0B30D4779A52264B37F70EB5E"/>
  </w:style>
  <w:style w:type="paragraph" w:customStyle="1" w:styleId="0F51E85430D84A049A7C9DE45D47CB97">
    <w:name w:val="0F51E85430D84A049A7C9DE45D47CB97"/>
  </w:style>
  <w:style w:type="paragraph" w:customStyle="1" w:styleId="27B31D2B09664F08A56245191471007D">
    <w:name w:val="27B31D2B09664F08A56245191471007D"/>
  </w:style>
  <w:style w:type="paragraph" w:customStyle="1" w:styleId="D84B62B9374149FBB56787A5142BFDFD">
    <w:name w:val="D84B62B9374149FBB56787A5142BFDFD"/>
  </w:style>
  <w:style w:type="paragraph" w:customStyle="1" w:styleId="F254779074034AB28BC1C55D9E46F0B6">
    <w:name w:val="F254779074034AB28BC1C55D9E46F0B6"/>
  </w:style>
  <w:style w:type="paragraph" w:customStyle="1" w:styleId="FED82673C7674A26BF70105B8E43A5F3">
    <w:name w:val="FED82673C7674A26BF70105B8E43A5F3"/>
  </w:style>
  <w:style w:type="paragraph" w:customStyle="1" w:styleId="717751957EBE46A69D0273E91EC4FA2A">
    <w:name w:val="717751957EBE46A69D0273E91EC4FA2A"/>
  </w:style>
  <w:style w:type="paragraph" w:customStyle="1" w:styleId="EF0DF2B949A244409DEEE37F6F2FDA8B">
    <w:name w:val="EF0DF2B949A244409DEEE37F6F2FDA8B"/>
  </w:style>
  <w:style w:type="paragraph" w:customStyle="1" w:styleId="A917EE6B134B4071AB164CBB234B0FE3">
    <w:name w:val="A917EE6B134B4071AB164CBB234B0FE3"/>
  </w:style>
  <w:style w:type="paragraph" w:customStyle="1" w:styleId="D60CFBD1A74149649EAAB6DB2E51F816">
    <w:name w:val="D60CFBD1A74149649EAAB6DB2E51F816"/>
  </w:style>
  <w:style w:type="paragraph" w:customStyle="1" w:styleId="87C109F1D89B4F98A28AFBE248AB9DE0">
    <w:name w:val="87C109F1D89B4F98A28AFBE248AB9DE0"/>
  </w:style>
  <w:style w:type="paragraph" w:customStyle="1" w:styleId="FC81418EB45E452AB1FAAC7E468CB6F6">
    <w:name w:val="FC81418EB45E452AB1FAAC7E468CB6F6"/>
  </w:style>
  <w:style w:type="paragraph" w:customStyle="1" w:styleId="389E16937D034105A63135D8323CB97D">
    <w:name w:val="389E16937D034105A63135D8323CB97D"/>
  </w:style>
  <w:style w:type="paragraph" w:customStyle="1" w:styleId="7C350E0BBE8647B8A39FA09B7D2E4E7B">
    <w:name w:val="7C350E0BBE8647B8A39FA09B7D2E4E7B"/>
  </w:style>
  <w:style w:type="paragraph" w:customStyle="1" w:styleId="62DBCE9F586449A79AAB20C85872B8B6">
    <w:name w:val="62DBCE9F586449A79AAB20C85872B8B6"/>
  </w:style>
  <w:style w:type="paragraph" w:customStyle="1" w:styleId="57A9ABE9A05E4E9FB11F8CE84021E05E">
    <w:name w:val="57A9ABE9A05E4E9FB11F8CE84021E05E"/>
  </w:style>
  <w:style w:type="paragraph" w:customStyle="1" w:styleId="1EDF2E612F7F4CD098710D982FC0266B">
    <w:name w:val="1EDF2E612F7F4CD098710D982FC0266B"/>
  </w:style>
  <w:style w:type="paragraph" w:customStyle="1" w:styleId="79C3AA5AC904411A87A029E2EC3DB04A">
    <w:name w:val="79C3AA5AC904411A87A029E2EC3DB04A"/>
  </w:style>
  <w:style w:type="paragraph" w:customStyle="1" w:styleId="E571C1B7A9BD4759B620BA060415CF59">
    <w:name w:val="E571C1B7A9BD4759B620BA060415CF59"/>
  </w:style>
  <w:style w:type="paragraph" w:customStyle="1" w:styleId="83C56C7BF0FB44848F270C847D3938F3">
    <w:name w:val="83C56C7BF0FB44848F270C847D3938F3"/>
  </w:style>
  <w:style w:type="paragraph" w:customStyle="1" w:styleId="284CCB1FFEB54594A3745484FE2CE30E">
    <w:name w:val="284CCB1FFEB54594A3745484FE2CE30E"/>
  </w:style>
  <w:style w:type="paragraph" w:customStyle="1" w:styleId="AACE251E271C43019641B8A52E326CA1">
    <w:name w:val="AACE251E271C43019641B8A52E326CA1"/>
  </w:style>
  <w:style w:type="paragraph" w:customStyle="1" w:styleId="D7F1C5E8B27641C888BC8A8E862ACA04">
    <w:name w:val="D7F1C5E8B27641C888BC8A8E862ACA04"/>
  </w:style>
  <w:style w:type="paragraph" w:customStyle="1" w:styleId="33A3BF8A99FB442BB62429699C24BA01">
    <w:name w:val="33A3BF8A99FB442BB62429699C24BA01"/>
  </w:style>
  <w:style w:type="paragraph" w:customStyle="1" w:styleId="57148B5631AA48939C686A2753B2A30C">
    <w:name w:val="57148B5631AA48939C686A2753B2A30C"/>
  </w:style>
  <w:style w:type="paragraph" w:customStyle="1" w:styleId="0408D7F1B9A9441C98D7771A0157B87F">
    <w:name w:val="0408D7F1B9A9441C98D7771A0157B87F"/>
  </w:style>
  <w:style w:type="paragraph" w:customStyle="1" w:styleId="377655EF430840F08E8EFE1D6C5538DE">
    <w:name w:val="377655EF430840F08E8EFE1D6C5538DE"/>
  </w:style>
  <w:style w:type="paragraph" w:customStyle="1" w:styleId="789DC25B8CE7415BA33F2C220621D64F">
    <w:name w:val="789DC25B8CE7415BA33F2C220621D64F"/>
  </w:style>
  <w:style w:type="paragraph" w:customStyle="1" w:styleId="A613F6EA9D9C492CAEAACC71601DA2CC">
    <w:name w:val="A613F6EA9D9C492CAEAACC71601DA2CC"/>
  </w:style>
  <w:style w:type="paragraph" w:customStyle="1" w:styleId="CDE443279C074BF0A26FF4216F830D69">
    <w:name w:val="CDE443279C074BF0A26FF4216F830D69"/>
  </w:style>
  <w:style w:type="paragraph" w:customStyle="1" w:styleId="F75400E367514372800BBF6D3438703D">
    <w:name w:val="F75400E367514372800BBF6D3438703D"/>
  </w:style>
  <w:style w:type="paragraph" w:customStyle="1" w:styleId="36FEDDED8DBF4836BB6B28A3F9BE014D">
    <w:name w:val="36FEDDED8DBF4836BB6B28A3F9BE014D"/>
  </w:style>
  <w:style w:type="paragraph" w:customStyle="1" w:styleId="CD8F6C24D7A647268AC6CD92E5A4CEC0">
    <w:name w:val="CD8F6C24D7A647268AC6CD92E5A4CEC0"/>
  </w:style>
  <w:style w:type="paragraph" w:customStyle="1" w:styleId="945D35CDFD0144CE9D9DF41FFADFA0D2">
    <w:name w:val="945D35CDFD0144CE9D9DF41FFADFA0D2"/>
  </w:style>
  <w:style w:type="paragraph" w:customStyle="1" w:styleId="EC8EFE25C5EA402B8530759836F7EF3F">
    <w:name w:val="EC8EFE25C5EA402B8530759836F7EF3F"/>
  </w:style>
  <w:style w:type="paragraph" w:customStyle="1" w:styleId="1920C076C442484981BDD5FD043C604B">
    <w:name w:val="1920C076C442484981BDD5FD043C604B"/>
  </w:style>
  <w:style w:type="paragraph" w:customStyle="1" w:styleId="18774B196CB242BBABFB94BDBD0E4270">
    <w:name w:val="18774B196CB242BBABFB94BDBD0E4270"/>
  </w:style>
  <w:style w:type="paragraph" w:customStyle="1" w:styleId="26160AC5F05F4DDA881CEEB1D9736E07">
    <w:name w:val="26160AC5F05F4DDA881CEEB1D9736E07"/>
  </w:style>
  <w:style w:type="paragraph" w:customStyle="1" w:styleId="0835E5DDC6EB4EB4A0D1305DE3832FFA">
    <w:name w:val="0835E5DDC6EB4EB4A0D1305DE3832FFA"/>
  </w:style>
  <w:style w:type="paragraph" w:customStyle="1" w:styleId="44BC56D8F9D04C568909BBB87A585445">
    <w:name w:val="44BC56D8F9D04C568909BBB87A585445"/>
  </w:style>
  <w:style w:type="paragraph" w:customStyle="1" w:styleId="277A04B3FB1C4684B481144ADF7D4BC9">
    <w:name w:val="277A04B3FB1C4684B481144ADF7D4BC9"/>
  </w:style>
  <w:style w:type="paragraph" w:customStyle="1" w:styleId="B403C1C83FD4486DACC4B8611947E85B">
    <w:name w:val="B403C1C83FD4486DACC4B8611947E85B"/>
  </w:style>
  <w:style w:type="paragraph" w:customStyle="1" w:styleId="E056F1D4825040EEB3D4A6968B72D715">
    <w:name w:val="E056F1D4825040EEB3D4A6968B72D715"/>
  </w:style>
  <w:style w:type="paragraph" w:customStyle="1" w:styleId="3746E949051C4AC5A07E7A62E513CEBC">
    <w:name w:val="3746E949051C4AC5A07E7A62E513CEBC"/>
  </w:style>
  <w:style w:type="paragraph" w:customStyle="1" w:styleId="C6FD1949CAAE459792A272C316953EED">
    <w:name w:val="C6FD1949CAAE459792A272C316953EED"/>
  </w:style>
  <w:style w:type="paragraph" w:customStyle="1" w:styleId="E4FAC3275B4C4F14867D647C78266317">
    <w:name w:val="E4FAC3275B4C4F14867D647C78266317"/>
  </w:style>
  <w:style w:type="paragraph" w:customStyle="1" w:styleId="88C28F5614084FBE80D1C8DE7E07FCDF">
    <w:name w:val="88C28F5614084FBE80D1C8DE7E07FCDF"/>
  </w:style>
  <w:style w:type="paragraph" w:customStyle="1" w:styleId="494340F6C8CA47F88290C6EBE5BAE7B2">
    <w:name w:val="494340F6C8CA47F88290C6EBE5BAE7B2"/>
    <w:rsid w:val="00C20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13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ranaf</dc:creator>
  <cp:keywords/>
  <dc:description/>
  <cp:lastModifiedBy>Rana,Fenil</cp:lastModifiedBy>
  <cp:revision>1</cp:revision>
  <dcterms:created xsi:type="dcterms:W3CDTF">2022-04-22T21:40:00Z</dcterms:created>
  <dcterms:modified xsi:type="dcterms:W3CDTF">2022-04-22T21:53:00Z</dcterms:modified>
  <cp:version/>
</cp:coreProperties>
</file>